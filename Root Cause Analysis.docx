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59" w:rsidRDefault="00C145BF" w:rsidP="004C4059">
      <w:r>
        <w:t xml:space="preserve">RCA is a tool used in industry to address unintended outcomes caused by accidents or mistakes. </w:t>
      </w:r>
      <w:r w:rsidR="00417744" w:rsidRPr="004C4059">
        <w:t>RCA is</w:t>
      </w:r>
      <w:r w:rsidR="00161EA8">
        <w:t xml:space="preserve"> the process of identifying 1-3 key factors that</w:t>
      </w:r>
      <w:r w:rsidR="00417744">
        <w:t>-</w:t>
      </w:r>
      <w:r w:rsidR="00161EA8">
        <w:t xml:space="preserve"> if changed </w:t>
      </w:r>
      <w:r w:rsidR="00417744">
        <w:t>-</w:t>
      </w:r>
      <w:r w:rsidR="00161EA8">
        <w:t xml:space="preserve">would likely prevent </w:t>
      </w:r>
      <w:r w:rsidR="00547762">
        <w:t>a</w:t>
      </w:r>
      <w:r w:rsidR="004C4059">
        <w:t xml:space="preserve"> future</w:t>
      </w:r>
      <w:r w:rsidR="00161EA8">
        <w:t xml:space="preserve"> undesirable outcome.</w:t>
      </w:r>
      <w:r w:rsidR="00547762">
        <w:t xml:space="preserve"> Completing the RCA would not “fix” the issue that has already occurred; rather, the goal is to ensure no similar mistakes occur in the future. </w:t>
      </w:r>
    </w:p>
    <w:p w:rsidR="00161EA8" w:rsidRDefault="00547762" w:rsidP="004C4059">
      <w:r>
        <w:t xml:space="preserve">Hence, completing the RCA </w:t>
      </w:r>
      <w:r w:rsidRPr="004C4059">
        <w:rPr>
          <w:b/>
        </w:rPr>
        <w:t>would not lead to a</w:t>
      </w:r>
      <w:r>
        <w:t xml:space="preserve"> grade chang</w:t>
      </w:r>
      <w:r w:rsidR="00A04BBA">
        <w:t>e</w:t>
      </w:r>
      <w:r>
        <w:t xml:space="preserve">. </w:t>
      </w:r>
      <w:r w:rsidR="004C4059">
        <w:t>R</w:t>
      </w:r>
      <w:r w:rsidR="00C145BF">
        <w:t xml:space="preserve">ather </w:t>
      </w:r>
      <w:r w:rsidR="004C4059">
        <w:t>your instructor</w:t>
      </w:r>
      <w:r w:rsidR="00C145BF">
        <w:t xml:space="preserve"> will </w:t>
      </w:r>
      <w:r>
        <w:t xml:space="preserve">review </w:t>
      </w:r>
      <w:r w:rsidR="007462AF">
        <w:t xml:space="preserve">your </w:t>
      </w:r>
      <w:r>
        <w:t xml:space="preserve">RCA at the end of the semester while reviewing </w:t>
      </w:r>
      <w:r w:rsidR="004C4059">
        <w:t xml:space="preserve">your </w:t>
      </w:r>
      <w:r>
        <w:t xml:space="preserve">overall </w:t>
      </w:r>
      <w:r w:rsidR="00A04BBA">
        <w:t xml:space="preserve">course </w:t>
      </w:r>
      <w:r>
        <w:t xml:space="preserve">performance.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570"/>
      </w:tblGrid>
      <w:tr w:rsidR="004536CA" w:rsidTr="004536CA">
        <w:tc>
          <w:tcPr>
            <w:tcW w:w="9265" w:type="dxa"/>
            <w:gridSpan w:val="2"/>
            <w:shd w:val="clear" w:color="auto" w:fill="FFE599" w:themeFill="accent4" w:themeFillTint="66"/>
          </w:tcPr>
          <w:p w:rsidR="004536CA" w:rsidRPr="00417744" w:rsidRDefault="004536CA">
            <w:pPr>
              <w:rPr>
                <w:color w:val="1F4E79" w:themeColor="accent1" w:themeShade="80"/>
              </w:rPr>
            </w:pPr>
            <w:r>
              <w:t>This RCA is completed by</w:t>
            </w:r>
          </w:p>
        </w:tc>
      </w:tr>
      <w:tr w:rsidR="00392F4E" w:rsidTr="004536CA">
        <w:tc>
          <w:tcPr>
            <w:tcW w:w="2695" w:type="dxa"/>
          </w:tcPr>
          <w:p w:rsidR="00392F4E" w:rsidRPr="007462AF" w:rsidRDefault="00C145BF" w:rsidP="004536CA">
            <w:pPr>
              <w:jc w:val="right"/>
            </w:pPr>
            <w:r>
              <w:t xml:space="preserve">Full </w:t>
            </w:r>
            <w:r w:rsidR="00392F4E" w:rsidRPr="007462AF">
              <w:t>Name:</w:t>
            </w:r>
          </w:p>
        </w:tc>
        <w:tc>
          <w:tcPr>
            <w:tcW w:w="6570" w:type="dxa"/>
          </w:tcPr>
          <w:p w:rsidR="00392F4E" w:rsidRPr="00417744" w:rsidRDefault="00392F4E">
            <w:pPr>
              <w:rPr>
                <w:color w:val="1F4E79" w:themeColor="accent1" w:themeShade="80"/>
              </w:rPr>
            </w:pPr>
          </w:p>
        </w:tc>
      </w:tr>
      <w:tr w:rsidR="00C05599" w:rsidTr="004536CA">
        <w:tc>
          <w:tcPr>
            <w:tcW w:w="2695" w:type="dxa"/>
          </w:tcPr>
          <w:p w:rsidR="00C05599" w:rsidRPr="007462AF" w:rsidRDefault="00C05599" w:rsidP="00C05599">
            <w:pPr>
              <w:jc w:val="right"/>
            </w:pPr>
            <w:r w:rsidRPr="007462AF">
              <w:t>Team Number:</w:t>
            </w:r>
          </w:p>
        </w:tc>
        <w:tc>
          <w:tcPr>
            <w:tcW w:w="6570" w:type="dxa"/>
          </w:tcPr>
          <w:p w:rsidR="00C05599" w:rsidRPr="00417744" w:rsidRDefault="00C05599">
            <w:pPr>
              <w:rPr>
                <w:color w:val="1F4E79" w:themeColor="accent1" w:themeShade="80"/>
              </w:rPr>
            </w:pPr>
          </w:p>
        </w:tc>
      </w:tr>
      <w:tr w:rsidR="00161EA8" w:rsidTr="004536CA">
        <w:tc>
          <w:tcPr>
            <w:tcW w:w="2695" w:type="dxa"/>
          </w:tcPr>
          <w:p w:rsidR="00161EA8" w:rsidRPr="007462AF" w:rsidRDefault="004536CA" w:rsidP="004536CA">
            <w:pPr>
              <w:jc w:val="right"/>
            </w:pPr>
            <w:r>
              <w:t xml:space="preserve">RCA Submission </w:t>
            </w:r>
            <w:r w:rsidR="00161EA8" w:rsidRPr="007462AF">
              <w:t>Date:</w:t>
            </w:r>
          </w:p>
        </w:tc>
        <w:tc>
          <w:tcPr>
            <w:tcW w:w="6570" w:type="dxa"/>
          </w:tcPr>
          <w:p w:rsidR="00161EA8" w:rsidRPr="00417744" w:rsidRDefault="00161EA8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9265" w:type="dxa"/>
            <w:gridSpan w:val="2"/>
            <w:shd w:val="clear" w:color="auto" w:fill="FFE599" w:themeFill="accent4" w:themeFillTint="66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  <w:r>
              <w:t>Describe the task or assignment you are submitting this RCA for</w:t>
            </w:r>
          </w:p>
        </w:tc>
      </w:tr>
      <w:tr w:rsidR="004536CA" w:rsidTr="004536CA">
        <w:tc>
          <w:tcPr>
            <w:tcW w:w="2695" w:type="dxa"/>
          </w:tcPr>
          <w:p w:rsidR="004536CA" w:rsidRDefault="004536CA" w:rsidP="004536CA">
            <w:pPr>
              <w:jc w:val="right"/>
            </w:pPr>
            <w:r>
              <w:t>Assignment Number:</w:t>
            </w:r>
          </w:p>
        </w:tc>
        <w:tc>
          <w:tcPr>
            <w:tcW w:w="6570" w:type="dxa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Default="004536CA" w:rsidP="004536CA">
            <w:pPr>
              <w:jc w:val="right"/>
            </w:pPr>
            <w:r>
              <w:t>Assignment Name:</w:t>
            </w:r>
          </w:p>
        </w:tc>
        <w:tc>
          <w:tcPr>
            <w:tcW w:w="6570" w:type="dxa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Default="004536CA" w:rsidP="004536CA">
            <w:pPr>
              <w:jc w:val="right"/>
            </w:pPr>
            <w:r>
              <w:t>Assignment Due Date:</w:t>
            </w:r>
          </w:p>
        </w:tc>
        <w:tc>
          <w:tcPr>
            <w:tcW w:w="6570" w:type="dxa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Default="004536CA" w:rsidP="004536CA">
            <w:pPr>
              <w:jc w:val="right"/>
            </w:pPr>
            <w:r>
              <w:t>Assignment Points:</w:t>
            </w:r>
          </w:p>
        </w:tc>
        <w:tc>
          <w:tcPr>
            <w:tcW w:w="6570" w:type="dxa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9265" w:type="dxa"/>
            <w:gridSpan w:val="2"/>
            <w:shd w:val="clear" w:color="auto" w:fill="FFE599" w:themeFill="accent4" w:themeFillTint="66"/>
          </w:tcPr>
          <w:p w:rsidR="004536CA" w:rsidRPr="00417744" w:rsidRDefault="002A2F40" w:rsidP="002A2F40">
            <w:pPr>
              <w:rPr>
                <w:color w:val="1F4E79" w:themeColor="accent1" w:themeShade="80"/>
              </w:rPr>
            </w:pPr>
            <w:r w:rsidRPr="004C4059">
              <w:t>Other p</w:t>
            </w:r>
            <w:r w:rsidR="004536CA" w:rsidRPr="004C4059">
              <w:t>eople</w:t>
            </w:r>
            <w:r w:rsidR="004536CA" w:rsidRPr="007462AF">
              <w:t xml:space="preserve"> </w:t>
            </w:r>
            <w:r w:rsidR="004536CA">
              <w:t>who are involved or impacted by</w:t>
            </w:r>
          </w:p>
        </w:tc>
      </w:tr>
      <w:tr w:rsidR="004536CA" w:rsidTr="004536CA">
        <w:tc>
          <w:tcPr>
            <w:tcW w:w="2695" w:type="dxa"/>
          </w:tcPr>
          <w:p w:rsidR="004536CA" w:rsidRPr="004536CA" w:rsidRDefault="004536CA" w:rsidP="004536CA">
            <w:pPr>
              <w:jc w:val="right"/>
            </w:pPr>
            <w:r>
              <w:t>Name</w:t>
            </w:r>
            <w:r w:rsidRPr="004536CA">
              <w:t>(s)</w:t>
            </w:r>
            <w:r w:rsidR="004C4059">
              <w:t>:</w:t>
            </w:r>
          </w:p>
        </w:tc>
        <w:tc>
          <w:tcPr>
            <w:tcW w:w="6570" w:type="dxa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C4059" w:rsidTr="004536CA">
        <w:tc>
          <w:tcPr>
            <w:tcW w:w="2695" w:type="dxa"/>
          </w:tcPr>
          <w:p w:rsidR="004C4059" w:rsidRDefault="004C4059" w:rsidP="004536CA">
            <w:pPr>
              <w:jc w:val="right"/>
            </w:pPr>
            <w:r>
              <w:t>Their Role:</w:t>
            </w:r>
          </w:p>
        </w:tc>
        <w:tc>
          <w:tcPr>
            <w:tcW w:w="6570" w:type="dxa"/>
          </w:tcPr>
          <w:p w:rsidR="004C4059" w:rsidRPr="00417744" w:rsidRDefault="004C4059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  <w:shd w:val="clear" w:color="auto" w:fill="000000" w:themeFill="text1"/>
          </w:tcPr>
          <w:p w:rsidR="004536CA" w:rsidRPr="007462AF" w:rsidRDefault="004536CA" w:rsidP="004536CA">
            <w:pPr>
              <w:rPr>
                <w:b/>
              </w:rPr>
            </w:pPr>
          </w:p>
        </w:tc>
        <w:tc>
          <w:tcPr>
            <w:tcW w:w="6570" w:type="dxa"/>
            <w:shd w:val="clear" w:color="auto" w:fill="000000" w:themeFill="text1"/>
          </w:tcPr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Pr="007462AF" w:rsidRDefault="004536CA" w:rsidP="004536CA">
            <w:r w:rsidRPr="007462AF">
              <w:t>Problem Statement:</w:t>
            </w:r>
          </w:p>
        </w:tc>
        <w:tc>
          <w:tcPr>
            <w:tcW w:w="6570" w:type="dxa"/>
          </w:tcPr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DE4364">
        <w:trPr>
          <w:trHeight w:val="1151"/>
        </w:trPr>
        <w:tc>
          <w:tcPr>
            <w:tcW w:w="2695" w:type="dxa"/>
          </w:tcPr>
          <w:p w:rsidR="004536CA" w:rsidRPr="007462AF" w:rsidRDefault="004536CA" w:rsidP="004536CA">
            <w:r w:rsidRPr="007462AF">
              <w:t>Most likely causes of the issue/problem:</w:t>
            </w:r>
          </w:p>
        </w:tc>
        <w:tc>
          <w:tcPr>
            <w:tcW w:w="6570" w:type="dxa"/>
          </w:tcPr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Pr="007462AF" w:rsidRDefault="004536CA" w:rsidP="004536CA">
            <w:r w:rsidRPr="007462AF">
              <w:t>Suggested solutions or preventions so that the issue will not occur again (list 1-3)</w:t>
            </w:r>
            <w:r>
              <w:t>. Include at least one solution that you have control over.</w:t>
            </w:r>
          </w:p>
        </w:tc>
        <w:tc>
          <w:tcPr>
            <w:tcW w:w="6570" w:type="dxa"/>
          </w:tcPr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Pr="007462AF" w:rsidRDefault="004536CA" w:rsidP="004536CA">
            <w:r w:rsidRPr="007462AF">
              <w:t>Action taken (if taken) and measured results (if measured):</w:t>
            </w:r>
          </w:p>
        </w:tc>
        <w:tc>
          <w:tcPr>
            <w:tcW w:w="6570" w:type="dxa"/>
          </w:tcPr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Pr="00417744" w:rsidRDefault="004536CA" w:rsidP="004536CA">
            <w:pPr>
              <w:rPr>
                <w:color w:val="1F4E79" w:themeColor="accent1" w:themeShade="80"/>
              </w:rPr>
            </w:pPr>
          </w:p>
        </w:tc>
      </w:tr>
      <w:tr w:rsidR="004536CA" w:rsidTr="004536CA">
        <w:tc>
          <w:tcPr>
            <w:tcW w:w="2695" w:type="dxa"/>
          </w:tcPr>
          <w:p w:rsidR="004536CA" w:rsidRPr="007462AF" w:rsidRDefault="004536CA" w:rsidP="004536CA">
            <w:r w:rsidRPr="007462AF">
              <w:t>Describe any relevant documents provided as attachment:</w:t>
            </w:r>
          </w:p>
        </w:tc>
        <w:tc>
          <w:tcPr>
            <w:tcW w:w="6570" w:type="dxa"/>
          </w:tcPr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  <w:p w:rsidR="004536CA" w:rsidRDefault="004536CA" w:rsidP="004536CA">
            <w:pPr>
              <w:rPr>
                <w:color w:val="1F4E79" w:themeColor="accent1" w:themeShade="80"/>
              </w:rPr>
            </w:pPr>
          </w:p>
        </w:tc>
      </w:tr>
    </w:tbl>
    <w:p w:rsidR="00547762" w:rsidRDefault="00547762">
      <w:bookmarkStart w:id="0" w:name="_GoBack"/>
      <w:bookmarkEnd w:id="0"/>
    </w:p>
    <w:sectPr w:rsidR="005477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A4A" w:rsidRDefault="001C6A4A" w:rsidP="001C6A4A">
      <w:pPr>
        <w:spacing w:after="0" w:line="240" w:lineRule="auto"/>
      </w:pPr>
      <w:r>
        <w:separator/>
      </w:r>
    </w:p>
  </w:endnote>
  <w:endnote w:type="continuationSeparator" w:id="0">
    <w:p w:rsidR="001C6A4A" w:rsidRDefault="001C6A4A" w:rsidP="001C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A4A" w:rsidRDefault="001C6A4A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:rsidR="001C6A4A" w:rsidRDefault="001C6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A4A" w:rsidRDefault="001C6A4A" w:rsidP="001C6A4A">
      <w:pPr>
        <w:spacing w:after="0" w:line="240" w:lineRule="auto"/>
      </w:pPr>
      <w:r>
        <w:separator/>
      </w:r>
    </w:p>
  </w:footnote>
  <w:footnote w:type="continuationSeparator" w:id="0">
    <w:p w:rsidR="001C6A4A" w:rsidRDefault="001C6A4A" w:rsidP="001C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A4A" w:rsidRPr="001C6A4A" w:rsidRDefault="001C6A4A">
    <w:pPr>
      <w:pStyle w:val="Header"/>
      <w:rPr>
        <w:b/>
      </w:rPr>
    </w:pPr>
    <w:r w:rsidRPr="001C6A4A">
      <w:rPr>
        <w:b/>
      </w:rPr>
      <w:t>ENGR 132</w:t>
    </w:r>
    <w:r w:rsidRPr="001C6A4A">
      <w:rPr>
        <w:b/>
      </w:rPr>
      <w:tab/>
    </w:r>
    <w:r w:rsidRPr="001C6A4A">
      <w:rPr>
        <w:b/>
        <w:sz w:val="28"/>
      </w:rPr>
      <w:t>Root Cause Analysis (RCA)</w:t>
    </w:r>
    <w:r w:rsidRPr="001C6A4A">
      <w:rPr>
        <w:b/>
      </w:rPr>
      <w:tab/>
      <w:t>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A8"/>
    <w:rsid w:val="000028BE"/>
    <w:rsid w:val="000034CD"/>
    <w:rsid w:val="000058A8"/>
    <w:rsid w:val="00005A75"/>
    <w:rsid w:val="000126D3"/>
    <w:rsid w:val="0001426D"/>
    <w:rsid w:val="00015143"/>
    <w:rsid w:val="000205E0"/>
    <w:rsid w:val="00021CCF"/>
    <w:rsid w:val="00021EA5"/>
    <w:rsid w:val="0002235B"/>
    <w:rsid w:val="0002333C"/>
    <w:rsid w:val="00023E99"/>
    <w:rsid w:val="0003042C"/>
    <w:rsid w:val="000343FF"/>
    <w:rsid w:val="000346E9"/>
    <w:rsid w:val="00034A9F"/>
    <w:rsid w:val="00035DC0"/>
    <w:rsid w:val="00044094"/>
    <w:rsid w:val="00046648"/>
    <w:rsid w:val="00050A7F"/>
    <w:rsid w:val="00051FE1"/>
    <w:rsid w:val="00052AB2"/>
    <w:rsid w:val="00052F21"/>
    <w:rsid w:val="000550E0"/>
    <w:rsid w:val="00056254"/>
    <w:rsid w:val="00063402"/>
    <w:rsid w:val="000645B7"/>
    <w:rsid w:val="00064687"/>
    <w:rsid w:val="000706E9"/>
    <w:rsid w:val="0007084C"/>
    <w:rsid w:val="000728C5"/>
    <w:rsid w:val="000746F3"/>
    <w:rsid w:val="00076633"/>
    <w:rsid w:val="00076639"/>
    <w:rsid w:val="00081136"/>
    <w:rsid w:val="000820D8"/>
    <w:rsid w:val="00084703"/>
    <w:rsid w:val="000877D2"/>
    <w:rsid w:val="00087FE4"/>
    <w:rsid w:val="000909F1"/>
    <w:rsid w:val="0009106B"/>
    <w:rsid w:val="00091D3B"/>
    <w:rsid w:val="00093809"/>
    <w:rsid w:val="000A0A66"/>
    <w:rsid w:val="000A0B32"/>
    <w:rsid w:val="000A0EC8"/>
    <w:rsid w:val="000A2C30"/>
    <w:rsid w:val="000A4A62"/>
    <w:rsid w:val="000A4B5B"/>
    <w:rsid w:val="000A51A8"/>
    <w:rsid w:val="000A68EB"/>
    <w:rsid w:val="000A69E6"/>
    <w:rsid w:val="000B0093"/>
    <w:rsid w:val="000B1CD5"/>
    <w:rsid w:val="000B3274"/>
    <w:rsid w:val="000B39F2"/>
    <w:rsid w:val="000B5E02"/>
    <w:rsid w:val="000C2F6F"/>
    <w:rsid w:val="000D0104"/>
    <w:rsid w:val="000D4A3B"/>
    <w:rsid w:val="000D7023"/>
    <w:rsid w:val="000D7924"/>
    <w:rsid w:val="000E2E0F"/>
    <w:rsid w:val="000E371F"/>
    <w:rsid w:val="000E391A"/>
    <w:rsid w:val="000E3A1D"/>
    <w:rsid w:val="000E3DF9"/>
    <w:rsid w:val="000E6B74"/>
    <w:rsid w:val="000F1A14"/>
    <w:rsid w:val="000F2CC2"/>
    <w:rsid w:val="000F2D5F"/>
    <w:rsid w:val="000F41E3"/>
    <w:rsid w:val="000F5A6F"/>
    <w:rsid w:val="000F5C86"/>
    <w:rsid w:val="00100343"/>
    <w:rsid w:val="00100B43"/>
    <w:rsid w:val="00102141"/>
    <w:rsid w:val="001021F9"/>
    <w:rsid w:val="00103EA0"/>
    <w:rsid w:val="00104CC5"/>
    <w:rsid w:val="00105747"/>
    <w:rsid w:val="0010729F"/>
    <w:rsid w:val="001077EA"/>
    <w:rsid w:val="00107D41"/>
    <w:rsid w:val="00107FB9"/>
    <w:rsid w:val="00110EB3"/>
    <w:rsid w:val="00111310"/>
    <w:rsid w:val="00111CE1"/>
    <w:rsid w:val="00112A78"/>
    <w:rsid w:val="00117E50"/>
    <w:rsid w:val="0012057E"/>
    <w:rsid w:val="001216F7"/>
    <w:rsid w:val="00124E29"/>
    <w:rsid w:val="00126EB2"/>
    <w:rsid w:val="001301AF"/>
    <w:rsid w:val="0013061C"/>
    <w:rsid w:val="0013174F"/>
    <w:rsid w:val="00132356"/>
    <w:rsid w:val="00132869"/>
    <w:rsid w:val="00133E7B"/>
    <w:rsid w:val="00134E10"/>
    <w:rsid w:val="00136FD7"/>
    <w:rsid w:val="001408EF"/>
    <w:rsid w:val="001409FC"/>
    <w:rsid w:val="00140EF6"/>
    <w:rsid w:val="0014515C"/>
    <w:rsid w:val="001464D1"/>
    <w:rsid w:val="00147019"/>
    <w:rsid w:val="001471CD"/>
    <w:rsid w:val="00147618"/>
    <w:rsid w:val="00147739"/>
    <w:rsid w:val="00147938"/>
    <w:rsid w:val="0015092F"/>
    <w:rsid w:val="00150DEB"/>
    <w:rsid w:val="00150F39"/>
    <w:rsid w:val="001511D3"/>
    <w:rsid w:val="001517DA"/>
    <w:rsid w:val="001560DE"/>
    <w:rsid w:val="00156136"/>
    <w:rsid w:val="0015628F"/>
    <w:rsid w:val="00161EA8"/>
    <w:rsid w:val="00164FDA"/>
    <w:rsid w:val="00165D4D"/>
    <w:rsid w:val="001664F1"/>
    <w:rsid w:val="00171905"/>
    <w:rsid w:val="00171AEC"/>
    <w:rsid w:val="00172919"/>
    <w:rsid w:val="00173B4E"/>
    <w:rsid w:val="001769E1"/>
    <w:rsid w:val="00177688"/>
    <w:rsid w:val="001779DF"/>
    <w:rsid w:val="0018120B"/>
    <w:rsid w:val="00184B93"/>
    <w:rsid w:val="0018511C"/>
    <w:rsid w:val="001853CA"/>
    <w:rsid w:val="001858A9"/>
    <w:rsid w:val="0018611A"/>
    <w:rsid w:val="001864F0"/>
    <w:rsid w:val="00186FDD"/>
    <w:rsid w:val="00187CE6"/>
    <w:rsid w:val="00190992"/>
    <w:rsid w:val="00191D96"/>
    <w:rsid w:val="00191EF9"/>
    <w:rsid w:val="00191FF5"/>
    <w:rsid w:val="00194075"/>
    <w:rsid w:val="00195B36"/>
    <w:rsid w:val="001A0AA2"/>
    <w:rsid w:val="001A1673"/>
    <w:rsid w:val="001A2201"/>
    <w:rsid w:val="001A23B8"/>
    <w:rsid w:val="001A35C1"/>
    <w:rsid w:val="001A3A86"/>
    <w:rsid w:val="001A62D4"/>
    <w:rsid w:val="001A6939"/>
    <w:rsid w:val="001A71DA"/>
    <w:rsid w:val="001B26C7"/>
    <w:rsid w:val="001B6653"/>
    <w:rsid w:val="001B6AD9"/>
    <w:rsid w:val="001B78D0"/>
    <w:rsid w:val="001C0165"/>
    <w:rsid w:val="001C31F3"/>
    <w:rsid w:val="001C351F"/>
    <w:rsid w:val="001C3C29"/>
    <w:rsid w:val="001C4E33"/>
    <w:rsid w:val="001C50F8"/>
    <w:rsid w:val="001C53F9"/>
    <w:rsid w:val="001C5443"/>
    <w:rsid w:val="001C55BB"/>
    <w:rsid w:val="001C57DD"/>
    <w:rsid w:val="001C6A4A"/>
    <w:rsid w:val="001C7603"/>
    <w:rsid w:val="001C7B68"/>
    <w:rsid w:val="001D1EDF"/>
    <w:rsid w:val="001D4096"/>
    <w:rsid w:val="001D4B95"/>
    <w:rsid w:val="001D584B"/>
    <w:rsid w:val="001D66C4"/>
    <w:rsid w:val="001E2507"/>
    <w:rsid w:val="001E3980"/>
    <w:rsid w:val="001E3C88"/>
    <w:rsid w:val="001E7636"/>
    <w:rsid w:val="001F07F4"/>
    <w:rsid w:val="001F0DB9"/>
    <w:rsid w:val="001F182D"/>
    <w:rsid w:val="001F31E9"/>
    <w:rsid w:val="001F3420"/>
    <w:rsid w:val="001F3CA1"/>
    <w:rsid w:val="001F418D"/>
    <w:rsid w:val="001F5B59"/>
    <w:rsid w:val="001F5C3C"/>
    <w:rsid w:val="001F5F29"/>
    <w:rsid w:val="00200CDE"/>
    <w:rsid w:val="00200DD0"/>
    <w:rsid w:val="00203493"/>
    <w:rsid w:val="00204858"/>
    <w:rsid w:val="002114D4"/>
    <w:rsid w:val="00211ACD"/>
    <w:rsid w:val="00212FA2"/>
    <w:rsid w:val="0021309F"/>
    <w:rsid w:val="00213DAC"/>
    <w:rsid w:val="00213F59"/>
    <w:rsid w:val="00215260"/>
    <w:rsid w:val="00215FF1"/>
    <w:rsid w:val="002160D1"/>
    <w:rsid w:val="002161AE"/>
    <w:rsid w:val="002203F8"/>
    <w:rsid w:val="002216BF"/>
    <w:rsid w:val="0022344C"/>
    <w:rsid w:val="00234813"/>
    <w:rsid w:val="00235D76"/>
    <w:rsid w:val="0023620B"/>
    <w:rsid w:val="00236B6F"/>
    <w:rsid w:val="0024079F"/>
    <w:rsid w:val="00240F7C"/>
    <w:rsid w:val="002414BF"/>
    <w:rsid w:val="0024309E"/>
    <w:rsid w:val="00243F6F"/>
    <w:rsid w:val="002446C1"/>
    <w:rsid w:val="00256A56"/>
    <w:rsid w:val="00257F3B"/>
    <w:rsid w:val="002675F7"/>
    <w:rsid w:val="002714C1"/>
    <w:rsid w:val="00272200"/>
    <w:rsid w:val="00274006"/>
    <w:rsid w:val="002755DA"/>
    <w:rsid w:val="00275979"/>
    <w:rsid w:val="00276854"/>
    <w:rsid w:val="002768CC"/>
    <w:rsid w:val="002805F9"/>
    <w:rsid w:val="00280790"/>
    <w:rsid w:val="002825FB"/>
    <w:rsid w:val="0028719B"/>
    <w:rsid w:val="0029328D"/>
    <w:rsid w:val="002960AA"/>
    <w:rsid w:val="0029641B"/>
    <w:rsid w:val="002A0209"/>
    <w:rsid w:val="002A25BA"/>
    <w:rsid w:val="002A2F40"/>
    <w:rsid w:val="002A3E55"/>
    <w:rsid w:val="002A5003"/>
    <w:rsid w:val="002B1B84"/>
    <w:rsid w:val="002B2DE8"/>
    <w:rsid w:val="002B3854"/>
    <w:rsid w:val="002B4AD2"/>
    <w:rsid w:val="002B5F8C"/>
    <w:rsid w:val="002B65A8"/>
    <w:rsid w:val="002B6A2D"/>
    <w:rsid w:val="002C016F"/>
    <w:rsid w:val="002C25E0"/>
    <w:rsid w:val="002C358A"/>
    <w:rsid w:val="002C35F7"/>
    <w:rsid w:val="002C5073"/>
    <w:rsid w:val="002C57C8"/>
    <w:rsid w:val="002C70DE"/>
    <w:rsid w:val="002D2DAE"/>
    <w:rsid w:val="002D4AD2"/>
    <w:rsid w:val="002D4DD8"/>
    <w:rsid w:val="002D5FE4"/>
    <w:rsid w:val="002E209A"/>
    <w:rsid w:val="002E624B"/>
    <w:rsid w:val="002E68BF"/>
    <w:rsid w:val="002E7A15"/>
    <w:rsid w:val="002F2E11"/>
    <w:rsid w:val="002F4AEA"/>
    <w:rsid w:val="002F4BA3"/>
    <w:rsid w:val="002F4D56"/>
    <w:rsid w:val="002F63E9"/>
    <w:rsid w:val="002F6453"/>
    <w:rsid w:val="002F7909"/>
    <w:rsid w:val="003000B1"/>
    <w:rsid w:val="00300350"/>
    <w:rsid w:val="00302687"/>
    <w:rsid w:val="00303140"/>
    <w:rsid w:val="00303885"/>
    <w:rsid w:val="00305581"/>
    <w:rsid w:val="003056BB"/>
    <w:rsid w:val="003072BE"/>
    <w:rsid w:val="00312FEE"/>
    <w:rsid w:val="00313D17"/>
    <w:rsid w:val="00314119"/>
    <w:rsid w:val="00314ABC"/>
    <w:rsid w:val="00314C37"/>
    <w:rsid w:val="0031509C"/>
    <w:rsid w:val="00316176"/>
    <w:rsid w:val="00316F16"/>
    <w:rsid w:val="00317B45"/>
    <w:rsid w:val="00322B55"/>
    <w:rsid w:val="00323374"/>
    <w:rsid w:val="00323ACC"/>
    <w:rsid w:val="00323FCF"/>
    <w:rsid w:val="00325191"/>
    <w:rsid w:val="0032538A"/>
    <w:rsid w:val="003259BE"/>
    <w:rsid w:val="003266C5"/>
    <w:rsid w:val="00326CA2"/>
    <w:rsid w:val="00326EAB"/>
    <w:rsid w:val="003276BC"/>
    <w:rsid w:val="00332127"/>
    <w:rsid w:val="0033610F"/>
    <w:rsid w:val="0034036E"/>
    <w:rsid w:val="00341242"/>
    <w:rsid w:val="00350976"/>
    <w:rsid w:val="00350A0A"/>
    <w:rsid w:val="00352D43"/>
    <w:rsid w:val="00353E69"/>
    <w:rsid w:val="003579D7"/>
    <w:rsid w:val="00357EDC"/>
    <w:rsid w:val="003605EA"/>
    <w:rsid w:val="00362C1F"/>
    <w:rsid w:val="003647DD"/>
    <w:rsid w:val="00365FFE"/>
    <w:rsid w:val="003663CB"/>
    <w:rsid w:val="00370BB6"/>
    <w:rsid w:val="003716EE"/>
    <w:rsid w:val="00371965"/>
    <w:rsid w:val="00371A91"/>
    <w:rsid w:val="0037276C"/>
    <w:rsid w:val="003728F7"/>
    <w:rsid w:val="003738F4"/>
    <w:rsid w:val="00374914"/>
    <w:rsid w:val="0037625D"/>
    <w:rsid w:val="00376FAC"/>
    <w:rsid w:val="00380253"/>
    <w:rsid w:val="003806DE"/>
    <w:rsid w:val="00382123"/>
    <w:rsid w:val="00383D0D"/>
    <w:rsid w:val="00384907"/>
    <w:rsid w:val="00384EC6"/>
    <w:rsid w:val="00385454"/>
    <w:rsid w:val="003901FC"/>
    <w:rsid w:val="00391DC0"/>
    <w:rsid w:val="00392B4C"/>
    <w:rsid w:val="00392F4E"/>
    <w:rsid w:val="00394C43"/>
    <w:rsid w:val="00396230"/>
    <w:rsid w:val="00397E49"/>
    <w:rsid w:val="003A3C05"/>
    <w:rsid w:val="003A3C2F"/>
    <w:rsid w:val="003A3CC0"/>
    <w:rsid w:val="003A3CDA"/>
    <w:rsid w:val="003A4E09"/>
    <w:rsid w:val="003A4F74"/>
    <w:rsid w:val="003A5098"/>
    <w:rsid w:val="003A5CB4"/>
    <w:rsid w:val="003A60F6"/>
    <w:rsid w:val="003B2A20"/>
    <w:rsid w:val="003B2EA0"/>
    <w:rsid w:val="003B41DA"/>
    <w:rsid w:val="003C04EF"/>
    <w:rsid w:val="003C14B2"/>
    <w:rsid w:val="003C3028"/>
    <w:rsid w:val="003C3275"/>
    <w:rsid w:val="003C348E"/>
    <w:rsid w:val="003C5096"/>
    <w:rsid w:val="003C59C4"/>
    <w:rsid w:val="003C5D8F"/>
    <w:rsid w:val="003C6A86"/>
    <w:rsid w:val="003D0B24"/>
    <w:rsid w:val="003D77E8"/>
    <w:rsid w:val="003E03C0"/>
    <w:rsid w:val="003E130B"/>
    <w:rsid w:val="003E455B"/>
    <w:rsid w:val="003E459A"/>
    <w:rsid w:val="003E7D92"/>
    <w:rsid w:val="003F2918"/>
    <w:rsid w:val="003F4170"/>
    <w:rsid w:val="003F4CFA"/>
    <w:rsid w:val="003F4D4F"/>
    <w:rsid w:val="003F5C2F"/>
    <w:rsid w:val="003F6909"/>
    <w:rsid w:val="003F74EA"/>
    <w:rsid w:val="003F7537"/>
    <w:rsid w:val="003F7614"/>
    <w:rsid w:val="003F7FE8"/>
    <w:rsid w:val="004076F5"/>
    <w:rsid w:val="00407DEA"/>
    <w:rsid w:val="004109FA"/>
    <w:rsid w:val="004143E3"/>
    <w:rsid w:val="0041455A"/>
    <w:rsid w:val="00416F1C"/>
    <w:rsid w:val="00417235"/>
    <w:rsid w:val="00417744"/>
    <w:rsid w:val="00417CA8"/>
    <w:rsid w:val="00417E46"/>
    <w:rsid w:val="00417FD4"/>
    <w:rsid w:val="004206DD"/>
    <w:rsid w:val="00420A1C"/>
    <w:rsid w:val="00421026"/>
    <w:rsid w:val="004234F5"/>
    <w:rsid w:val="00427682"/>
    <w:rsid w:val="00427F78"/>
    <w:rsid w:val="00431268"/>
    <w:rsid w:val="004315B6"/>
    <w:rsid w:val="00433414"/>
    <w:rsid w:val="00434032"/>
    <w:rsid w:val="00435492"/>
    <w:rsid w:val="00437FCA"/>
    <w:rsid w:val="00444A04"/>
    <w:rsid w:val="00444F0A"/>
    <w:rsid w:val="0044522B"/>
    <w:rsid w:val="0044557A"/>
    <w:rsid w:val="0044647C"/>
    <w:rsid w:val="00446B43"/>
    <w:rsid w:val="00446C0A"/>
    <w:rsid w:val="004536CA"/>
    <w:rsid w:val="0045407D"/>
    <w:rsid w:val="0045528D"/>
    <w:rsid w:val="004604D7"/>
    <w:rsid w:val="00460C0B"/>
    <w:rsid w:val="004634F2"/>
    <w:rsid w:val="0046413A"/>
    <w:rsid w:val="00464D49"/>
    <w:rsid w:val="004657A4"/>
    <w:rsid w:val="004704E2"/>
    <w:rsid w:val="00470809"/>
    <w:rsid w:val="00471A65"/>
    <w:rsid w:val="0047340B"/>
    <w:rsid w:val="00473CC6"/>
    <w:rsid w:val="00473DCE"/>
    <w:rsid w:val="00475074"/>
    <w:rsid w:val="00476A63"/>
    <w:rsid w:val="00481025"/>
    <w:rsid w:val="00481109"/>
    <w:rsid w:val="0048155D"/>
    <w:rsid w:val="0048334B"/>
    <w:rsid w:val="00484D01"/>
    <w:rsid w:val="00484D79"/>
    <w:rsid w:val="00492C96"/>
    <w:rsid w:val="004930DB"/>
    <w:rsid w:val="00494C73"/>
    <w:rsid w:val="004A5364"/>
    <w:rsid w:val="004A61DC"/>
    <w:rsid w:val="004A7C6A"/>
    <w:rsid w:val="004B0919"/>
    <w:rsid w:val="004B0AA1"/>
    <w:rsid w:val="004B0E11"/>
    <w:rsid w:val="004B1750"/>
    <w:rsid w:val="004B2EA9"/>
    <w:rsid w:val="004B37CA"/>
    <w:rsid w:val="004B5C6E"/>
    <w:rsid w:val="004B6F59"/>
    <w:rsid w:val="004B7115"/>
    <w:rsid w:val="004B7470"/>
    <w:rsid w:val="004C286E"/>
    <w:rsid w:val="004C4059"/>
    <w:rsid w:val="004C5B95"/>
    <w:rsid w:val="004C6A0C"/>
    <w:rsid w:val="004C74F1"/>
    <w:rsid w:val="004D2982"/>
    <w:rsid w:val="004D2CC1"/>
    <w:rsid w:val="004D5047"/>
    <w:rsid w:val="004E069A"/>
    <w:rsid w:val="004E3F14"/>
    <w:rsid w:val="004E7A7D"/>
    <w:rsid w:val="004F0540"/>
    <w:rsid w:val="004F15BE"/>
    <w:rsid w:val="004F7C0D"/>
    <w:rsid w:val="005013A4"/>
    <w:rsid w:val="005044DD"/>
    <w:rsid w:val="00506F1D"/>
    <w:rsid w:val="005133D4"/>
    <w:rsid w:val="00514E04"/>
    <w:rsid w:val="005158CD"/>
    <w:rsid w:val="005167AE"/>
    <w:rsid w:val="005204B0"/>
    <w:rsid w:val="00521033"/>
    <w:rsid w:val="00521058"/>
    <w:rsid w:val="00521476"/>
    <w:rsid w:val="00521F62"/>
    <w:rsid w:val="00523A04"/>
    <w:rsid w:val="00523A44"/>
    <w:rsid w:val="0052797A"/>
    <w:rsid w:val="0053013E"/>
    <w:rsid w:val="00530F92"/>
    <w:rsid w:val="005320E5"/>
    <w:rsid w:val="005327AF"/>
    <w:rsid w:val="005329E1"/>
    <w:rsid w:val="00532A68"/>
    <w:rsid w:val="00532B42"/>
    <w:rsid w:val="00533C41"/>
    <w:rsid w:val="0053490E"/>
    <w:rsid w:val="00535C16"/>
    <w:rsid w:val="00536FB8"/>
    <w:rsid w:val="00537FE4"/>
    <w:rsid w:val="00547762"/>
    <w:rsid w:val="00552A91"/>
    <w:rsid w:val="00552E51"/>
    <w:rsid w:val="00554BA1"/>
    <w:rsid w:val="0056045E"/>
    <w:rsid w:val="00561327"/>
    <w:rsid w:val="00561A3C"/>
    <w:rsid w:val="0056332E"/>
    <w:rsid w:val="005637ED"/>
    <w:rsid w:val="0056417D"/>
    <w:rsid w:val="005642B0"/>
    <w:rsid w:val="00565018"/>
    <w:rsid w:val="00565BA0"/>
    <w:rsid w:val="00567D90"/>
    <w:rsid w:val="0057298B"/>
    <w:rsid w:val="005741DF"/>
    <w:rsid w:val="00574F85"/>
    <w:rsid w:val="00575C26"/>
    <w:rsid w:val="00576A23"/>
    <w:rsid w:val="00576DF9"/>
    <w:rsid w:val="00584951"/>
    <w:rsid w:val="005852E8"/>
    <w:rsid w:val="005921A7"/>
    <w:rsid w:val="00592609"/>
    <w:rsid w:val="005939EC"/>
    <w:rsid w:val="00594FA4"/>
    <w:rsid w:val="00595C1F"/>
    <w:rsid w:val="00596601"/>
    <w:rsid w:val="00597367"/>
    <w:rsid w:val="005A02C4"/>
    <w:rsid w:val="005A2158"/>
    <w:rsid w:val="005A2346"/>
    <w:rsid w:val="005A4104"/>
    <w:rsid w:val="005A6BDD"/>
    <w:rsid w:val="005B0C73"/>
    <w:rsid w:val="005B0F4D"/>
    <w:rsid w:val="005B1B6C"/>
    <w:rsid w:val="005B1C01"/>
    <w:rsid w:val="005B2501"/>
    <w:rsid w:val="005B32FE"/>
    <w:rsid w:val="005B63A3"/>
    <w:rsid w:val="005B681A"/>
    <w:rsid w:val="005B7062"/>
    <w:rsid w:val="005C0060"/>
    <w:rsid w:val="005C08F6"/>
    <w:rsid w:val="005C0972"/>
    <w:rsid w:val="005C0E8C"/>
    <w:rsid w:val="005C1E0E"/>
    <w:rsid w:val="005C2B6A"/>
    <w:rsid w:val="005C46D9"/>
    <w:rsid w:val="005C6668"/>
    <w:rsid w:val="005C6A15"/>
    <w:rsid w:val="005D42B2"/>
    <w:rsid w:val="005D5462"/>
    <w:rsid w:val="005E1A43"/>
    <w:rsid w:val="005E2A65"/>
    <w:rsid w:val="005E5257"/>
    <w:rsid w:val="005F4F0F"/>
    <w:rsid w:val="005F5604"/>
    <w:rsid w:val="005F6147"/>
    <w:rsid w:val="005F6AEC"/>
    <w:rsid w:val="005F6E48"/>
    <w:rsid w:val="006001B9"/>
    <w:rsid w:val="00601D47"/>
    <w:rsid w:val="00605C41"/>
    <w:rsid w:val="00610163"/>
    <w:rsid w:val="00611FFB"/>
    <w:rsid w:val="00612ED2"/>
    <w:rsid w:val="006136F4"/>
    <w:rsid w:val="00614156"/>
    <w:rsid w:val="00615FBB"/>
    <w:rsid w:val="0062115F"/>
    <w:rsid w:val="00622823"/>
    <w:rsid w:val="00623FF9"/>
    <w:rsid w:val="006253BD"/>
    <w:rsid w:val="00626628"/>
    <w:rsid w:val="00627993"/>
    <w:rsid w:val="00631F36"/>
    <w:rsid w:val="006329E8"/>
    <w:rsid w:val="00632DCA"/>
    <w:rsid w:val="00634A09"/>
    <w:rsid w:val="00634A9C"/>
    <w:rsid w:val="00636973"/>
    <w:rsid w:val="00637C49"/>
    <w:rsid w:val="00641352"/>
    <w:rsid w:val="006419F2"/>
    <w:rsid w:val="00643206"/>
    <w:rsid w:val="00643DAD"/>
    <w:rsid w:val="0064490F"/>
    <w:rsid w:val="00646BEC"/>
    <w:rsid w:val="00651CD8"/>
    <w:rsid w:val="00656CBF"/>
    <w:rsid w:val="006606D9"/>
    <w:rsid w:val="00660939"/>
    <w:rsid w:val="0066398C"/>
    <w:rsid w:val="00664459"/>
    <w:rsid w:val="00667466"/>
    <w:rsid w:val="00667E4A"/>
    <w:rsid w:val="0067079E"/>
    <w:rsid w:val="006714D4"/>
    <w:rsid w:val="0067276C"/>
    <w:rsid w:val="006742C7"/>
    <w:rsid w:val="00674A01"/>
    <w:rsid w:val="0067634A"/>
    <w:rsid w:val="00680819"/>
    <w:rsid w:val="00682219"/>
    <w:rsid w:val="006836B1"/>
    <w:rsid w:val="00683B36"/>
    <w:rsid w:val="00684E83"/>
    <w:rsid w:val="00685C9C"/>
    <w:rsid w:val="00686E6D"/>
    <w:rsid w:val="0068774A"/>
    <w:rsid w:val="00690B74"/>
    <w:rsid w:val="0069169F"/>
    <w:rsid w:val="00693C00"/>
    <w:rsid w:val="00694AF5"/>
    <w:rsid w:val="006969D5"/>
    <w:rsid w:val="006A1A25"/>
    <w:rsid w:val="006A1D04"/>
    <w:rsid w:val="006A20A9"/>
    <w:rsid w:val="006A36C2"/>
    <w:rsid w:val="006A3A14"/>
    <w:rsid w:val="006A46DB"/>
    <w:rsid w:val="006A49AC"/>
    <w:rsid w:val="006A6BB9"/>
    <w:rsid w:val="006A7BC6"/>
    <w:rsid w:val="006B033A"/>
    <w:rsid w:val="006B043E"/>
    <w:rsid w:val="006B0E25"/>
    <w:rsid w:val="006B1E00"/>
    <w:rsid w:val="006B2781"/>
    <w:rsid w:val="006B38C1"/>
    <w:rsid w:val="006B5360"/>
    <w:rsid w:val="006B570A"/>
    <w:rsid w:val="006C01F4"/>
    <w:rsid w:val="006C2654"/>
    <w:rsid w:val="006C3859"/>
    <w:rsid w:val="006C4E8C"/>
    <w:rsid w:val="006C6308"/>
    <w:rsid w:val="006C6779"/>
    <w:rsid w:val="006C6D5D"/>
    <w:rsid w:val="006D09A0"/>
    <w:rsid w:val="006D0D07"/>
    <w:rsid w:val="006D2956"/>
    <w:rsid w:val="006D79BD"/>
    <w:rsid w:val="006D7B4C"/>
    <w:rsid w:val="006D7FBC"/>
    <w:rsid w:val="006E1C61"/>
    <w:rsid w:val="006E34AD"/>
    <w:rsid w:val="006E723C"/>
    <w:rsid w:val="006F0477"/>
    <w:rsid w:val="006F1A98"/>
    <w:rsid w:val="006F3609"/>
    <w:rsid w:val="006F42D7"/>
    <w:rsid w:val="006F5385"/>
    <w:rsid w:val="006F63AC"/>
    <w:rsid w:val="006F794D"/>
    <w:rsid w:val="00701DAB"/>
    <w:rsid w:val="00704467"/>
    <w:rsid w:val="007045A5"/>
    <w:rsid w:val="00705323"/>
    <w:rsid w:val="00707DFC"/>
    <w:rsid w:val="007107C2"/>
    <w:rsid w:val="00711B6A"/>
    <w:rsid w:val="0071556F"/>
    <w:rsid w:val="00715F9F"/>
    <w:rsid w:val="007165CC"/>
    <w:rsid w:val="0072064A"/>
    <w:rsid w:val="00721198"/>
    <w:rsid w:val="0072221B"/>
    <w:rsid w:val="007229DE"/>
    <w:rsid w:val="00723862"/>
    <w:rsid w:val="00724053"/>
    <w:rsid w:val="00727DC7"/>
    <w:rsid w:val="00730C9B"/>
    <w:rsid w:val="007338BB"/>
    <w:rsid w:val="0073418D"/>
    <w:rsid w:val="00741E3B"/>
    <w:rsid w:val="00742EFE"/>
    <w:rsid w:val="0074495B"/>
    <w:rsid w:val="00745DDC"/>
    <w:rsid w:val="007462AF"/>
    <w:rsid w:val="00747232"/>
    <w:rsid w:val="0074731E"/>
    <w:rsid w:val="0075116B"/>
    <w:rsid w:val="007533A0"/>
    <w:rsid w:val="00757E64"/>
    <w:rsid w:val="007602D0"/>
    <w:rsid w:val="00761602"/>
    <w:rsid w:val="00762D83"/>
    <w:rsid w:val="00764209"/>
    <w:rsid w:val="00764605"/>
    <w:rsid w:val="007656F5"/>
    <w:rsid w:val="00766872"/>
    <w:rsid w:val="00767E7A"/>
    <w:rsid w:val="00771AC9"/>
    <w:rsid w:val="00772186"/>
    <w:rsid w:val="007745C3"/>
    <w:rsid w:val="007748FB"/>
    <w:rsid w:val="00774BD7"/>
    <w:rsid w:val="00775827"/>
    <w:rsid w:val="00776E61"/>
    <w:rsid w:val="007775D2"/>
    <w:rsid w:val="00781E50"/>
    <w:rsid w:val="00786D3D"/>
    <w:rsid w:val="0079530C"/>
    <w:rsid w:val="00795845"/>
    <w:rsid w:val="007961E0"/>
    <w:rsid w:val="00797A19"/>
    <w:rsid w:val="007A014A"/>
    <w:rsid w:val="007A151C"/>
    <w:rsid w:val="007A178E"/>
    <w:rsid w:val="007A59CE"/>
    <w:rsid w:val="007A68DD"/>
    <w:rsid w:val="007A6BC4"/>
    <w:rsid w:val="007B035E"/>
    <w:rsid w:val="007B2D8A"/>
    <w:rsid w:val="007B317B"/>
    <w:rsid w:val="007B5DB2"/>
    <w:rsid w:val="007C1D3D"/>
    <w:rsid w:val="007C2C1A"/>
    <w:rsid w:val="007C32B2"/>
    <w:rsid w:val="007C51DE"/>
    <w:rsid w:val="007C7485"/>
    <w:rsid w:val="007D03F8"/>
    <w:rsid w:val="007D0E20"/>
    <w:rsid w:val="007D6B76"/>
    <w:rsid w:val="007E29C1"/>
    <w:rsid w:val="007F0DBC"/>
    <w:rsid w:val="007F128D"/>
    <w:rsid w:val="007F17D4"/>
    <w:rsid w:val="007F3442"/>
    <w:rsid w:val="007F3E8C"/>
    <w:rsid w:val="007F3F3E"/>
    <w:rsid w:val="007F5C11"/>
    <w:rsid w:val="00803147"/>
    <w:rsid w:val="00803A05"/>
    <w:rsid w:val="00804BE5"/>
    <w:rsid w:val="0080645B"/>
    <w:rsid w:val="00812283"/>
    <w:rsid w:val="00815971"/>
    <w:rsid w:val="0081609C"/>
    <w:rsid w:val="008172B1"/>
    <w:rsid w:val="00817C9F"/>
    <w:rsid w:val="00817D82"/>
    <w:rsid w:val="008212E4"/>
    <w:rsid w:val="00821502"/>
    <w:rsid w:val="00821C84"/>
    <w:rsid w:val="008227F4"/>
    <w:rsid w:val="008259DF"/>
    <w:rsid w:val="0083071F"/>
    <w:rsid w:val="0083086E"/>
    <w:rsid w:val="00831CCF"/>
    <w:rsid w:val="00832B88"/>
    <w:rsid w:val="00834B8C"/>
    <w:rsid w:val="008361ED"/>
    <w:rsid w:val="0083669F"/>
    <w:rsid w:val="0083694E"/>
    <w:rsid w:val="00837371"/>
    <w:rsid w:val="00837E14"/>
    <w:rsid w:val="00842D60"/>
    <w:rsid w:val="00844F87"/>
    <w:rsid w:val="00847D6B"/>
    <w:rsid w:val="00850A1A"/>
    <w:rsid w:val="00852F1B"/>
    <w:rsid w:val="00854532"/>
    <w:rsid w:val="008558D0"/>
    <w:rsid w:val="0085655D"/>
    <w:rsid w:val="00860010"/>
    <w:rsid w:val="00860183"/>
    <w:rsid w:val="00862FAF"/>
    <w:rsid w:val="008637EF"/>
    <w:rsid w:val="0086694D"/>
    <w:rsid w:val="00866D8E"/>
    <w:rsid w:val="0086794B"/>
    <w:rsid w:val="0087281B"/>
    <w:rsid w:val="00872F05"/>
    <w:rsid w:val="00873CBC"/>
    <w:rsid w:val="00875382"/>
    <w:rsid w:val="00876208"/>
    <w:rsid w:val="00877C93"/>
    <w:rsid w:val="0088008F"/>
    <w:rsid w:val="0088362F"/>
    <w:rsid w:val="00887E37"/>
    <w:rsid w:val="0089010E"/>
    <w:rsid w:val="00890E5A"/>
    <w:rsid w:val="0089134E"/>
    <w:rsid w:val="00896199"/>
    <w:rsid w:val="00897FC4"/>
    <w:rsid w:val="008A207E"/>
    <w:rsid w:val="008A2802"/>
    <w:rsid w:val="008A5A0E"/>
    <w:rsid w:val="008B10EC"/>
    <w:rsid w:val="008B15BE"/>
    <w:rsid w:val="008B38C7"/>
    <w:rsid w:val="008C0E58"/>
    <w:rsid w:val="008C4B52"/>
    <w:rsid w:val="008C7ED8"/>
    <w:rsid w:val="008D19F0"/>
    <w:rsid w:val="008D3B8E"/>
    <w:rsid w:val="008D3E8C"/>
    <w:rsid w:val="008D7D23"/>
    <w:rsid w:val="008E3A5E"/>
    <w:rsid w:val="008E3D3F"/>
    <w:rsid w:val="008E55C9"/>
    <w:rsid w:val="008E5900"/>
    <w:rsid w:val="008E6206"/>
    <w:rsid w:val="008F13D7"/>
    <w:rsid w:val="008F1FE4"/>
    <w:rsid w:val="008F2135"/>
    <w:rsid w:val="008F3434"/>
    <w:rsid w:val="008F3A3D"/>
    <w:rsid w:val="008F3BCA"/>
    <w:rsid w:val="008F77E0"/>
    <w:rsid w:val="008F78AC"/>
    <w:rsid w:val="009002DC"/>
    <w:rsid w:val="00901BEE"/>
    <w:rsid w:val="009022B1"/>
    <w:rsid w:val="0090362A"/>
    <w:rsid w:val="00903F28"/>
    <w:rsid w:val="009051EB"/>
    <w:rsid w:val="00906479"/>
    <w:rsid w:val="009075F8"/>
    <w:rsid w:val="009123C3"/>
    <w:rsid w:val="00913B3F"/>
    <w:rsid w:val="009149EF"/>
    <w:rsid w:val="00916983"/>
    <w:rsid w:val="0092116E"/>
    <w:rsid w:val="00922D16"/>
    <w:rsid w:val="00923E64"/>
    <w:rsid w:val="00925429"/>
    <w:rsid w:val="00925DD9"/>
    <w:rsid w:val="00925E1B"/>
    <w:rsid w:val="00925E35"/>
    <w:rsid w:val="00926F2F"/>
    <w:rsid w:val="0093000C"/>
    <w:rsid w:val="009300FC"/>
    <w:rsid w:val="00931C2F"/>
    <w:rsid w:val="00932586"/>
    <w:rsid w:val="00933DFA"/>
    <w:rsid w:val="00936211"/>
    <w:rsid w:val="0093668B"/>
    <w:rsid w:val="00937C3A"/>
    <w:rsid w:val="009401C7"/>
    <w:rsid w:val="00941D95"/>
    <w:rsid w:val="0094420D"/>
    <w:rsid w:val="00945293"/>
    <w:rsid w:val="00946A20"/>
    <w:rsid w:val="00950030"/>
    <w:rsid w:val="00955047"/>
    <w:rsid w:val="00956D05"/>
    <w:rsid w:val="00956F81"/>
    <w:rsid w:val="00957244"/>
    <w:rsid w:val="009607FD"/>
    <w:rsid w:val="00961573"/>
    <w:rsid w:val="009616FD"/>
    <w:rsid w:val="009638C4"/>
    <w:rsid w:val="00963E33"/>
    <w:rsid w:val="00964C59"/>
    <w:rsid w:val="00970E20"/>
    <w:rsid w:val="00971813"/>
    <w:rsid w:val="00971DE6"/>
    <w:rsid w:val="00972933"/>
    <w:rsid w:val="00972B98"/>
    <w:rsid w:val="009773F4"/>
    <w:rsid w:val="00977C41"/>
    <w:rsid w:val="009825A2"/>
    <w:rsid w:val="0098403A"/>
    <w:rsid w:val="00987543"/>
    <w:rsid w:val="009901F6"/>
    <w:rsid w:val="0099024C"/>
    <w:rsid w:val="009906EB"/>
    <w:rsid w:val="00990A5B"/>
    <w:rsid w:val="00992095"/>
    <w:rsid w:val="00993539"/>
    <w:rsid w:val="00993A46"/>
    <w:rsid w:val="00993CCA"/>
    <w:rsid w:val="009966BF"/>
    <w:rsid w:val="009A144E"/>
    <w:rsid w:val="009A3004"/>
    <w:rsid w:val="009A3330"/>
    <w:rsid w:val="009A406F"/>
    <w:rsid w:val="009A4982"/>
    <w:rsid w:val="009A703C"/>
    <w:rsid w:val="009B252A"/>
    <w:rsid w:val="009B2A8C"/>
    <w:rsid w:val="009B5499"/>
    <w:rsid w:val="009B7447"/>
    <w:rsid w:val="009C397B"/>
    <w:rsid w:val="009C5F2A"/>
    <w:rsid w:val="009C68D0"/>
    <w:rsid w:val="009C746E"/>
    <w:rsid w:val="009C780E"/>
    <w:rsid w:val="009D012C"/>
    <w:rsid w:val="009D131A"/>
    <w:rsid w:val="009D1B35"/>
    <w:rsid w:val="009D31E5"/>
    <w:rsid w:val="009D3C31"/>
    <w:rsid w:val="009D421D"/>
    <w:rsid w:val="009D6905"/>
    <w:rsid w:val="009E16D4"/>
    <w:rsid w:val="009E2BAA"/>
    <w:rsid w:val="009E4B27"/>
    <w:rsid w:val="009E6ADF"/>
    <w:rsid w:val="009E6C9A"/>
    <w:rsid w:val="009E76BF"/>
    <w:rsid w:val="009E7EF2"/>
    <w:rsid w:val="009F0236"/>
    <w:rsid w:val="009F15C3"/>
    <w:rsid w:val="009F1E58"/>
    <w:rsid w:val="009F3EE7"/>
    <w:rsid w:val="009F5446"/>
    <w:rsid w:val="009F5A99"/>
    <w:rsid w:val="009F6191"/>
    <w:rsid w:val="009F6719"/>
    <w:rsid w:val="00A027C7"/>
    <w:rsid w:val="00A04BBA"/>
    <w:rsid w:val="00A063AE"/>
    <w:rsid w:val="00A0741D"/>
    <w:rsid w:val="00A07AF9"/>
    <w:rsid w:val="00A10BCC"/>
    <w:rsid w:val="00A1111C"/>
    <w:rsid w:val="00A1370A"/>
    <w:rsid w:val="00A13BA6"/>
    <w:rsid w:val="00A149C4"/>
    <w:rsid w:val="00A20C9B"/>
    <w:rsid w:val="00A214B4"/>
    <w:rsid w:val="00A22A11"/>
    <w:rsid w:val="00A236EA"/>
    <w:rsid w:val="00A239F5"/>
    <w:rsid w:val="00A27638"/>
    <w:rsid w:val="00A2798A"/>
    <w:rsid w:val="00A27C50"/>
    <w:rsid w:val="00A31422"/>
    <w:rsid w:val="00A33569"/>
    <w:rsid w:val="00A33EC6"/>
    <w:rsid w:val="00A34B22"/>
    <w:rsid w:val="00A35544"/>
    <w:rsid w:val="00A3775F"/>
    <w:rsid w:val="00A40EA0"/>
    <w:rsid w:val="00A43149"/>
    <w:rsid w:val="00A446F5"/>
    <w:rsid w:val="00A4503A"/>
    <w:rsid w:val="00A47F6C"/>
    <w:rsid w:val="00A50302"/>
    <w:rsid w:val="00A51334"/>
    <w:rsid w:val="00A5269A"/>
    <w:rsid w:val="00A53270"/>
    <w:rsid w:val="00A53A4E"/>
    <w:rsid w:val="00A54C06"/>
    <w:rsid w:val="00A553F0"/>
    <w:rsid w:val="00A564FA"/>
    <w:rsid w:val="00A578A7"/>
    <w:rsid w:val="00A617D3"/>
    <w:rsid w:val="00A6335A"/>
    <w:rsid w:val="00A63633"/>
    <w:rsid w:val="00A7016A"/>
    <w:rsid w:val="00A70A42"/>
    <w:rsid w:val="00A70D5A"/>
    <w:rsid w:val="00A719B8"/>
    <w:rsid w:val="00A71AC0"/>
    <w:rsid w:val="00A71D17"/>
    <w:rsid w:val="00A74682"/>
    <w:rsid w:val="00A7664A"/>
    <w:rsid w:val="00A774D7"/>
    <w:rsid w:val="00A800D1"/>
    <w:rsid w:val="00A81FF5"/>
    <w:rsid w:val="00A8294C"/>
    <w:rsid w:val="00A82A5C"/>
    <w:rsid w:val="00A83150"/>
    <w:rsid w:val="00A87BFF"/>
    <w:rsid w:val="00A90094"/>
    <w:rsid w:val="00A91A4B"/>
    <w:rsid w:val="00A93C73"/>
    <w:rsid w:val="00A9457C"/>
    <w:rsid w:val="00A945E6"/>
    <w:rsid w:val="00A94CB6"/>
    <w:rsid w:val="00A95759"/>
    <w:rsid w:val="00A9683F"/>
    <w:rsid w:val="00A96EAF"/>
    <w:rsid w:val="00A97EFA"/>
    <w:rsid w:val="00AA04DE"/>
    <w:rsid w:val="00AA05BD"/>
    <w:rsid w:val="00AA2584"/>
    <w:rsid w:val="00AA41FB"/>
    <w:rsid w:val="00AA5430"/>
    <w:rsid w:val="00AA6733"/>
    <w:rsid w:val="00AA6CA6"/>
    <w:rsid w:val="00AA7732"/>
    <w:rsid w:val="00AB2F3F"/>
    <w:rsid w:val="00AB68B0"/>
    <w:rsid w:val="00AB76F6"/>
    <w:rsid w:val="00AB7BBD"/>
    <w:rsid w:val="00AC58A0"/>
    <w:rsid w:val="00AD208F"/>
    <w:rsid w:val="00AD2EF2"/>
    <w:rsid w:val="00AD2F77"/>
    <w:rsid w:val="00AD3552"/>
    <w:rsid w:val="00AD35AA"/>
    <w:rsid w:val="00AE0B75"/>
    <w:rsid w:val="00AE2378"/>
    <w:rsid w:val="00AE60ED"/>
    <w:rsid w:val="00AE6A37"/>
    <w:rsid w:val="00AE7438"/>
    <w:rsid w:val="00AF0961"/>
    <w:rsid w:val="00AF0E35"/>
    <w:rsid w:val="00AF1414"/>
    <w:rsid w:val="00AF1877"/>
    <w:rsid w:val="00AF311D"/>
    <w:rsid w:val="00AF7395"/>
    <w:rsid w:val="00B00772"/>
    <w:rsid w:val="00B01B2D"/>
    <w:rsid w:val="00B04789"/>
    <w:rsid w:val="00B06EA0"/>
    <w:rsid w:val="00B106E8"/>
    <w:rsid w:val="00B10E2F"/>
    <w:rsid w:val="00B11769"/>
    <w:rsid w:val="00B138CB"/>
    <w:rsid w:val="00B13A03"/>
    <w:rsid w:val="00B1478C"/>
    <w:rsid w:val="00B1488F"/>
    <w:rsid w:val="00B15349"/>
    <w:rsid w:val="00B16FE8"/>
    <w:rsid w:val="00B206D9"/>
    <w:rsid w:val="00B223F4"/>
    <w:rsid w:val="00B232F3"/>
    <w:rsid w:val="00B349A2"/>
    <w:rsid w:val="00B4072E"/>
    <w:rsid w:val="00B42E45"/>
    <w:rsid w:val="00B42ECC"/>
    <w:rsid w:val="00B435D9"/>
    <w:rsid w:val="00B4527E"/>
    <w:rsid w:val="00B46F28"/>
    <w:rsid w:val="00B50042"/>
    <w:rsid w:val="00B536FA"/>
    <w:rsid w:val="00B558D6"/>
    <w:rsid w:val="00B57676"/>
    <w:rsid w:val="00B57758"/>
    <w:rsid w:val="00B60D79"/>
    <w:rsid w:val="00B61CE1"/>
    <w:rsid w:val="00B62D0E"/>
    <w:rsid w:val="00B641B4"/>
    <w:rsid w:val="00B662D2"/>
    <w:rsid w:val="00B66E36"/>
    <w:rsid w:val="00B67B38"/>
    <w:rsid w:val="00B72979"/>
    <w:rsid w:val="00B774BA"/>
    <w:rsid w:val="00B80879"/>
    <w:rsid w:val="00B8186F"/>
    <w:rsid w:val="00B81C91"/>
    <w:rsid w:val="00B82FC8"/>
    <w:rsid w:val="00B836DA"/>
    <w:rsid w:val="00B83787"/>
    <w:rsid w:val="00B8456E"/>
    <w:rsid w:val="00B85AB4"/>
    <w:rsid w:val="00B906CC"/>
    <w:rsid w:val="00B91A0E"/>
    <w:rsid w:val="00B930F8"/>
    <w:rsid w:val="00B94629"/>
    <w:rsid w:val="00B949D4"/>
    <w:rsid w:val="00B954F0"/>
    <w:rsid w:val="00B96B31"/>
    <w:rsid w:val="00BA1BA6"/>
    <w:rsid w:val="00BA3DEC"/>
    <w:rsid w:val="00BA40BA"/>
    <w:rsid w:val="00BA62F6"/>
    <w:rsid w:val="00BB0BEC"/>
    <w:rsid w:val="00BB1278"/>
    <w:rsid w:val="00BB1A15"/>
    <w:rsid w:val="00BB2ABD"/>
    <w:rsid w:val="00BB70BC"/>
    <w:rsid w:val="00BB72C4"/>
    <w:rsid w:val="00BC01FE"/>
    <w:rsid w:val="00BC5A0F"/>
    <w:rsid w:val="00BC5AFE"/>
    <w:rsid w:val="00BC6057"/>
    <w:rsid w:val="00BC67EE"/>
    <w:rsid w:val="00BD16A8"/>
    <w:rsid w:val="00BD1CEB"/>
    <w:rsid w:val="00BD1E7F"/>
    <w:rsid w:val="00BD298F"/>
    <w:rsid w:val="00BD38EF"/>
    <w:rsid w:val="00BE46DD"/>
    <w:rsid w:val="00BE4E93"/>
    <w:rsid w:val="00BF101E"/>
    <w:rsid w:val="00BF2BC0"/>
    <w:rsid w:val="00BF30DD"/>
    <w:rsid w:val="00BF372E"/>
    <w:rsid w:val="00C013D3"/>
    <w:rsid w:val="00C033AD"/>
    <w:rsid w:val="00C0462F"/>
    <w:rsid w:val="00C05599"/>
    <w:rsid w:val="00C12DF4"/>
    <w:rsid w:val="00C131DA"/>
    <w:rsid w:val="00C145BF"/>
    <w:rsid w:val="00C160EC"/>
    <w:rsid w:val="00C22AA5"/>
    <w:rsid w:val="00C22E49"/>
    <w:rsid w:val="00C24060"/>
    <w:rsid w:val="00C24556"/>
    <w:rsid w:val="00C24A77"/>
    <w:rsid w:val="00C25092"/>
    <w:rsid w:val="00C260DC"/>
    <w:rsid w:val="00C27C2F"/>
    <w:rsid w:val="00C27F1C"/>
    <w:rsid w:val="00C3148A"/>
    <w:rsid w:val="00C3476C"/>
    <w:rsid w:val="00C3535C"/>
    <w:rsid w:val="00C3709D"/>
    <w:rsid w:val="00C37C3C"/>
    <w:rsid w:val="00C4082C"/>
    <w:rsid w:val="00C42125"/>
    <w:rsid w:val="00C44AEF"/>
    <w:rsid w:val="00C4546F"/>
    <w:rsid w:val="00C45850"/>
    <w:rsid w:val="00C51300"/>
    <w:rsid w:val="00C544EB"/>
    <w:rsid w:val="00C61DBE"/>
    <w:rsid w:val="00C634CE"/>
    <w:rsid w:val="00C636BF"/>
    <w:rsid w:val="00C64781"/>
    <w:rsid w:val="00C6778D"/>
    <w:rsid w:val="00C725A8"/>
    <w:rsid w:val="00C80531"/>
    <w:rsid w:val="00C815D8"/>
    <w:rsid w:val="00C844C1"/>
    <w:rsid w:val="00C84728"/>
    <w:rsid w:val="00C8677B"/>
    <w:rsid w:val="00C87802"/>
    <w:rsid w:val="00C87863"/>
    <w:rsid w:val="00C9095B"/>
    <w:rsid w:val="00C92A83"/>
    <w:rsid w:val="00C96F63"/>
    <w:rsid w:val="00C972E9"/>
    <w:rsid w:val="00C97781"/>
    <w:rsid w:val="00C97862"/>
    <w:rsid w:val="00CA05F9"/>
    <w:rsid w:val="00CA1F94"/>
    <w:rsid w:val="00CA23FA"/>
    <w:rsid w:val="00CA3344"/>
    <w:rsid w:val="00CA56E6"/>
    <w:rsid w:val="00CA5AA0"/>
    <w:rsid w:val="00CA78AD"/>
    <w:rsid w:val="00CA793C"/>
    <w:rsid w:val="00CB3760"/>
    <w:rsid w:val="00CB6117"/>
    <w:rsid w:val="00CB6C15"/>
    <w:rsid w:val="00CB73A8"/>
    <w:rsid w:val="00CC1213"/>
    <w:rsid w:val="00CC4D88"/>
    <w:rsid w:val="00CC5A5F"/>
    <w:rsid w:val="00CC6FFB"/>
    <w:rsid w:val="00CD06A1"/>
    <w:rsid w:val="00CD1AE4"/>
    <w:rsid w:val="00CD407E"/>
    <w:rsid w:val="00CD5552"/>
    <w:rsid w:val="00CE0F88"/>
    <w:rsid w:val="00CE2B09"/>
    <w:rsid w:val="00CE312F"/>
    <w:rsid w:val="00CE6C20"/>
    <w:rsid w:val="00CF0463"/>
    <w:rsid w:val="00CF20B1"/>
    <w:rsid w:val="00CF2290"/>
    <w:rsid w:val="00CF2578"/>
    <w:rsid w:val="00CF34BE"/>
    <w:rsid w:val="00CF4976"/>
    <w:rsid w:val="00CF7F38"/>
    <w:rsid w:val="00D04184"/>
    <w:rsid w:val="00D04277"/>
    <w:rsid w:val="00D056C2"/>
    <w:rsid w:val="00D057BD"/>
    <w:rsid w:val="00D0658E"/>
    <w:rsid w:val="00D0661A"/>
    <w:rsid w:val="00D07708"/>
    <w:rsid w:val="00D11239"/>
    <w:rsid w:val="00D12DC7"/>
    <w:rsid w:val="00D13BFB"/>
    <w:rsid w:val="00D22F94"/>
    <w:rsid w:val="00D246BA"/>
    <w:rsid w:val="00D306B9"/>
    <w:rsid w:val="00D31265"/>
    <w:rsid w:val="00D31DE5"/>
    <w:rsid w:val="00D3375F"/>
    <w:rsid w:val="00D33B6E"/>
    <w:rsid w:val="00D37560"/>
    <w:rsid w:val="00D4041D"/>
    <w:rsid w:val="00D411DD"/>
    <w:rsid w:val="00D41EBB"/>
    <w:rsid w:val="00D43636"/>
    <w:rsid w:val="00D43E83"/>
    <w:rsid w:val="00D4610A"/>
    <w:rsid w:val="00D464A1"/>
    <w:rsid w:val="00D51653"/>
    <w:rsid w:val="00D54D6C"/>
    <w:rsid w:val="00D555CC"/>
    <w:rsid w:val="00D5567C"/>
    <w:rsid w:val="00D55CFF"/>
    <w:rsid w:val="00D60FA5"/>
    <w:rsid w:val="00D6231A"/>
    <w:rsid w:val="00D647D2"/>
    <w:rsid w:val="00D648CB"/>
    <w:rsid w:val="00D661ED"/>
    <w:rsid w:val="00D66EA2"/>
    <w:rsid w:val="00D6706B"/>
    <w:rsid w:val="00D71CE9"/>
    <w:rsid w:val="00D738AF"/>
    <w:rsid w:val="00D73954"/>
    <w:rsid w:val="00D73E07"/>
    <w:rsid w:val="00D764EA"/>
    <w:rsid w:val="00D80244"/>
    <w:rsid w:val="00D823F9"/>
    <w:rsid w:val="00D84BA8"/>
    <w:rsid w:val="00D915D0"/>
    <w:rsid w:val="00D94EB6"/>
    <w:rsid w:val="00D971E0"/>
    <w:rsid w:val="00DA47FE"/>
    <w:rsid w:val="00DA491E"/>
    <w:rsid w:val="00DA4C02"/>
    <w:rsid w:val="00DA6586"/>
    <w:rsid w:val="00DA65E0"/>
    <w:rsid w:val="00DA6D19"/>
    <w:rsid w:val="00DB35F6"/>
    <w:rsid w:val="00DB3DE1"/>
    <w:rsid w:val="00DB4A61"/>
    <w:rsid w:val="00DC0EF1"/>
    <w:rsid w:val="00DC2258"/>
    <w:rsid w:val="00DC4BA4"/>
    <w:rsid w:val="00DC586C"/>
    <w:rsid w:val="00DC593E"/>
    <w:rsid w:val="00DC64E7"/>
    <w:rsid w:val="00DC6BFC"/>
    <w:rsid w:val="00DD10F8"/>
    <w:rsid w:val="00DD2AB2"/>
    <w:rsid w:val="00DD2F32"/>
    <w:rsid w:val="00DD30C0"/>
    <w:rsid w:val="00DD4552"/>
    <w:rsid w:val="00DE19E8"/>
    <w:rsid w:val="00DE4364"/>
    <w:rsid w:val="00DE781B"/>
    <w:rsid w:val="00DF032F"/>
    <w:rsid w:val="00DF1E40"/>
    <w:rsid w:val="00DF402E"/>
    <w:rsid w:val="00DF63CF"/>
    <w:rsid w:val="00DF6BC7"/>
    <w:rsid w:val="00DF72B3"/>
    <w:rsid w:val="00DF7864"/>
    <w:rsid w:val="00E0044A"/>
    <w:rsid w:val="00E007D6"/>
    <w:rsid w:val="00E00FE1"/>
    <w:rsid w:val="00E038AA"/>
    <w:rsid w:val="00E051C4"/>
    <w:rsid w:val="00E101F4"/>
    <w:rsid w:val="00E1375E"/>
    <w:rsid w:val="00E14F65"/>
    <w:rsid w:val="00E15EC9"/>
    <w:rsid w:val="00E16289"/>
    <w:rsid w:val="00E17DDD"/>
    <w:rsid w:val="00E22DA1"/>
    <w:rsid w:val="00E23EC6"/>
    <w:rsid w:val="00E2440F"/>
    <w:rsid w:val="00E25C0A"/>
    <w:rsid w:val="00E31335"/>
    <w:rsid w:val="00E33A78"/>
    <w:rsid w:val="00E34533"/>
    <w:rsid w:val="00E346CF"/>
    <w:rsid w:val="00E35B4A"/>
    <w:rsid w:val="00E37A3C"/>
    <w:rsid w:val="00E407D8"/>
    <w:rsid w:val="00E435B3"/>
    <w:rsid w:val="00E43C27"/>
    <w:rsid w:val="00E47A65"/>
    <w:rsid w:val="00E5024C"/>
    <w:rsid w:val="00E547F8"/>
    <w:rsid w:val="00E54A26"/>
    <w:rsid w:val="00E56DC1"/>
    <w:rsid w:val="00E5709F"/>
    <w:rsid w:val="00E57660"/>
    <w:rsid w:val="00E6258C"/>
    <w:rsid w:val="00E63B02"/>
    <w:rsid w:val="00E6506E"/>
    <w:rsid w:val="00E656AC"/>
    <w:rsid w:val="00E66125"/>
    <w:rsid w:val="00E666FB"/>
    <w:rsid w:val="00E66D73"/>
    <w:rsid w:val="00E672A0"/>
    <w:rsid w:val="00E673AB"/>
    <w:rsid w:val="00E70102"/>
    <w:rsid w:val="00E738A1"/>
    <w:rsid w:val="00E739C7"/>
    <w:rsid w:val="00E73C65"/>
    <w:rsid w:val="00E770D4"/>
    <w:rsid w:val="00E7778D"/>
    <w:rsid w:val="00E778AC"/>
    <w:rsid w:val="00E77DCE"/>
    <w:rsid w:val="00E817B6"/>
    <w:rsid w:val="00E81CCF"/>
    <w:rsid w:val="00E83175"/>
    <w:rsid w:val="00E8329A"/>
    <w:rsid w:val="00E83D92"/>
    <w:rsid w:val="00E91774"/>
    <w:rsid w:val="00E92C1B"/>
    <w:rsid w:val="00E937F9"/>
    <w:rsid w:val="00E952C9"/>
    <w:rsid w:val="00E96754"/>
    <w:rsid w:val="00EA1F74"/>
    <w:rsid w:val="00EA29CF"/>
    <w:rsid w:val="00EA62BB"/>
    <w:rsid w:val="00EA66D2"/>
    <w:rsid w:val="00EB03AC"/>
    <w:rsid w:val="00EB284E"/>
    <w:rsid w:val="00EB3334"/>
    <w:rsid w:val="00EB4F00"/>
    <w:rsid w:val="00EB5F9F"/>
    <w:rsid w:val="00EB65ED"/>
    <w:rsid w:val="00EB6F20"/>
    <w:rsid w:val="00EC0552"/>
    <w:rsid w:val="00EC0C6E"/>
    <w:rsid w:val="00EC0FC3"/>
    <w:rsid w:val="00EC2119"/>
    <w:rsid w:val="00EC38A2"/>
    <w:rsid w:val="00EC407F"/>
    <w:rsid w:val="00EC6036"/>
    <w:rsid w:val="00ED0886"/>
    <w:rsid w:val="00ED0D18"/>
    <w:rsid w:val="00ED150E"/>
    <w:rsid w:val="00ED218E"/>
    <w:rsid w:val="00ED3783"/>
    <w:rsid w:val="00ED3F28"/>
    <w:rsid w:val="00ED5890"/>
    <w:rsid w:val="00ED6963"/>
    <w:rsid w:val="00EE1985"/>
    <w:rsid w:val="00EE2BC2"/>
    <w:rsid w:val="00EE55C4"/>
    <w:rsid w:val="00EE7502"/>
    <w:rsid w:val="00EF074B"/>
    <w:rsid w:val="00EF0981"/>
    <w:rsid w:val="00F0066F"/>
    <w:rsid w:val="00F05756"/>
    <w:rsid w:val="00F05819"/>
    <w:rsid w:val="00F066AD"/>
    <w:rsid w:val="00F07747"/>
    <w:rsid w:val="00F10D9C"/>
    <w:rsid w:val="00F13A0C"/>
    <w:rsid w:val="00F15E4A"/>
    <w:rsid w:val="00F20A1C"/>
    <w:rsid w:val="00F21385"/>
    <w:rsid w:val="00F233A2"/>
    <w:rsid w:val="00F26AF6"/>
    <w:rsid w:val="00F26E30"/>
    <w:rsid w:val="00F3076D"/>
    <w:rsid w:val="00F31D1C"/>
    <w:rsid w:val="00F32380"/>
    <w:rsid w:val="00F324D5"/>
    <w:rsid w:val="00F33E01"/>
    <w:rsid w:val="00F356C0"/>
    <w:rsid w:val="00F35A24"/>
    <w:rsid w:val="00F36241"/>
    <w:rsid w:val="00F36F59"/>
    <w:rsid w:val="00F37C06"/>
    <w:rsid w:val="00F43A85"/>
    <w:rsid w:val="00F43AC1"/>
    <w:rsid w:val="00F43E6F"/>
    <w:rsid w:val="00F47317"/>
    <w:rsid w:val="00F47839"/>
    <w:rsid w:val="00F51BEB"/>
    <w:rsid w:val="00F5576C"/>
    <w:rsid w:val="00F557D5"/>
    <w:rsid w:val="00F57617"/>
    <w:rsid w:val="00F57EA6"/>
    <w:rsid w:val="00F623FC"/>
    <w:rsid w:val="00F64115"/>
    <w:rsid w:val="00F655C3"/>
    <w:rsid w:val="00F65C8E"/>
    <w:rsid w:val="00F66727"/>
    <w:rsid w:val="00F66F17"/>
    <w:rsid w:val="00F67A38"/>
    <w:rsid w:val="00F67F47"/>
    <w:rsid w:val="00F7028E"/>
    <w:rsid w:val="00F7153B"/>
    <w:rsid w:val="00F73CE6"/>
    <w:rsid w:val="00F73F46"/>
    <w:rsid w:val="00F81B3F"/>
    <w:rsid w:val="00F833CD"/>
    <w:rsid w:val="00F83C3F"/>
    <w:rsid w:val="00F8547A"/>
    <w:rsid w:val="00F86D18"/>
    <w:rsid w:val="00F8767B"/>
    <w:rsid w:val="00F87E9B"/>
    <w:rsid w:val="00F90756"/>
    <w:rsid w:val="00F92052"/>
    <w:rsid w:val="00F937BB"/>
    <w:rsid w:val="00F93F0F"/>
    <w:rsid w:val="00F94C18"/>
    <w:rsid w:val="00F95387"/>
    <w:rsid w:val="00FA419B"/>
    <w:rsid w:val="00FB2A70"/>
    <w:rsid w:val="00FB3651"/>
    <w:rsid w:val="00FB5AA6"/>
    <w:rsid w:val="00FB5BBF"/>
    <w:rsid w:val="00FC386F"/>
    <w:rsid w:val="00FC5D4A"/>
    <w:rsid w:val="00FC6F63"/>
    <w:rsid w:val="00FC7228"/>
    <w:rsid w:val="00FD03A3"/>
    <w:rsid w:val="00FD12AB"/>
    <w:rsid w:val="00FD28C7"/>
    <w:rsid w:val="00FD55CB"/>
    <w:rsid w:val="00FD6BB5"/>
    <w:rsid w:val="00FE1A63"/>
    <w:rsid w:val="00FE1C50"/>
    <w:rsid w:val="00FE3EB8"/>
    <w:rsid w:val="00FE531C"/>
    <w:rsid w:val="00FF17E5"/>
    <w:rsid w:val="00FF2D56"/>
    <w:rsid w:val="00FF4934"/>
    <w:rsid w:val="00FF49A4"/>
    <w:rsid w:val="00FF5FF7"/>
    <w:rsid w:val="00FF67A4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50D5"/>
  <w15:chartTrackingRefBased/>
  <w15:docId w15:val="{F256E04B-69CA-40E9-87C8-383C28BD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4A"/>
  </w:style>
  <w:style w:type="paragraph" w:styleId="Footer">
    <w:name w:val="footer"/>
    <w:basedOn w:val="Normal"/>
    <w:link w:val="FooterChar"/>
    <w:uiPriority w:val="99"/>
    <w:unhideWhenUsed/>
    <w:rsid w:val="001C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A2234A23.dotm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Senay Purzer</dc:creator>
  <cp:keywords/>
  <dc:description/>
  <cp:lastModifiedBy>Whitford, James P</cp:lastModifiedBy>
  <cp:revision>3</cp:revision>
  <dcterms:created xsi:type="dcterms:W3CDTF">2019-01-24T20:48:00Z</dcterms:created>
  <dcterms:modified xsi:type="dcterms:W3CDTF">2019-01-24T20:49:00Z</dcterms:modified>
</cp:coreProperties>
</file>